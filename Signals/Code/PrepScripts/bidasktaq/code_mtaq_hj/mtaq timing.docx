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0CA0" w:rsidTr="00630CA0">
        <w:tc>
          <w:tcPr>
            <w:tcW w:w="4675" w:type="dxa"/>
          </w:tcPr>
          <w:p w:rsidR="00630CA0" w:rsidRDefault="00630CA0">
            <w:r>
              <w:t>year</w:t>
            </w:r>
          </w:p>
        </w:tc>
        <w:tc>
          <w:tcPr>
            <w:tcW w:w="4675" w:type="dxa"/>
          </w:tcPr>
          <w:p w:rsidR="00630CA0" w:rsidRDefault="00630CA0">
            <w:r>
              <w:t>time required per day of data</w:t>
            </w:r>
          </w:p>
        </w:tc>
      </w:tr>
      <w:tr w:rsidR="00630CA0" w:rsidTr="00630CA0">
        <w:tc>
          <w:tcPr>
            <w:tcW w:w="4675" w:type="dxa"/>
          </w:tcPr>
          <w:p w:rsidR="00630CA0" w:rsidRDefault="00630CA0">
            <w:r>
              <w:t>1993</w:t>
            </w:r>
          </w:p>
        </w:tc>
        <w:tc>
          <w:tcPr>
            <w:tcW w:w="4675" w:type="dxa"/>
          </w:tcPr>
          <w:p w:rsidR="00630CA0" w:rsidRDefault="00630CA0">
            <w:r>
              <w:t>5 sec</w:t>
            </w:r>
          </w:p>
        </w:tc>
      </w:tr>
      <w:tr w:rsidR="00630CA0" w:rsidTr="00630CA0">
        <w:tc>
          <w:tcPr>
            <w:tcW w:w="4675" w:type="dxa"/>
          </w:tcPr>
          <w:p w:rsidR="00630CA0" w:rsidRDefault="00630CA0">
            <w:r>
              <w:t>1995</w:t>
            </w:r>
          </w:p>
        </w:tc>
        <w:tc>
          <w:tcPr>
            <w:tcW w:w="4675" w:type="dxa"/>
          </w:tcPr>
          <w:p w:rsidR="00630CA0" w:rsidRDefault="00630CA0">
            <w:r>
              <w:t>20 sec</w:t>
            </w:r>
          </w:p>
        </w:tc>
      </w:tr>
      <w:tr w:rsidR="00630CA0" w:rsidTr="00630CA0">
        <w:tc>
          <w:tcPr>
            <w:tcW w:w="4675" w:type="dxa"/>
          </w:tcPr>
          <w:p w:rsidR="00630CA0" w:rsidRDefault="00630CA0">
            <w:r>
              <w:t>1998</w:t>
            </w:r>
          </w:p>
        </w:tc>
        <w:tc>
          <w:tcPr>
            <w:tcW w:w="4675" w:type="dxa"/>
          </w:tcPr>
          <w:p w:rsidR="00630CA0" w:rsidRDefault="00630CA0">
            <w:r>
              <w:t>40 sec</w:t>
            </w:r>
          </w:p>
        </w:tc>
      </w:tr>
      <w:tr w:rsidR="00630CA0" w:rsidTr="00630CA0">
        <w:tc>
          <w:tcPr>
            <w:tcW w:w="4675" w:type="dxa"/>
          </w:tcPr>
          <w:p w:rsidR="00630CA0" w:rsidRDefault="00630CA0">
            <w:r>
              <w:t>2000</w:t>
            </w:r>
          </w:p>
        </w:tc>
        <w:tc>
          <w:tcPr>
            <w:tcW w:w="4675" w:type="dxa"/>
          </w:tcPr>
          <w:p w:rsidR="00630CA0" w:rsidRDefault="00630CA0">
            <w:r>
              <w:t>1.5 min</w:t>
            </w:r>
          </w:p>
        </w:tc>
      </w:tr>
      <w:tr w:rsidR="00630CA0" w:rsidTr="00630CA0">
        <w:tc>
          <w:tcPr>
            <w:tcW w:w="4675" w:type="dxa"/>
          </w:tcPr>
          <w:p w:rsidR="00630CA0" w:rsidRDefault="00630CA0">
            <w:r>
              <w:t>2002</w:t>
            </w:r>
          </w:p>
        </w:tc>
        <w:tc>
          <w:tcPr>
            <w:tcW w:w="4675" w:type="dxa"/>
          </w:tcPr>
          <w:p w:rsidR="00630CA0" w:rsidRDefault="00630CA0">
            <w:r>
              <w:t>4 min</w:t>
            </w:r>
            <w:r w:rsidR="002F5850">
              <w:t xml:space="preserve"> = 240 sec</w:t>
            </w:r>
            <w:bookmarkStart w:id="0" w:name="_GoBack"/>
            <w:bookmarkEnd w:id="0"/>
          </w:p>
        </w:tc>
      </w:tr>
      <w:tr w:rsidR="004C7AEA" w:rsidTr="00630CA0">
        <w:tc>
          <w:tcPr>
            <w:tcW w:w="4675" w:type="dxa"/>
          </w:tcPr>
          <w:p w:rsidR="004C7AEA" w:rsidRDefault="004C7AEA">
            <w:r>
              <w:t>2006</w:t>
            </w:r>
          </w:p>
        </w:tc>
        <w:tc>
          <w:tcPr>
            <w:tcW w:w="4675" w:type="dxa"/>
          </w:tcPr>
          <w:p w:rsidR="004C7AEA" w:rsidRDefault="004C7AEA">
            <w:r>
              <w:t>6 min</w:t>
            </w:r>
          </w:p>
        </w:tc>
      </w:tr>
    </w:tbl>
    <w:p w:rsidR="005658D0" w:rsidRDefault="005658D0"/>
    <w:sectPr w:rsidR="005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A3"/>
    <w:rsid w:val="002F5850"/>
    <w:rsid w:val="004C7AEA"/>
    <w:rsid w:val="005658D0"/>
    <w:rsid w:val="00630CA0"/>
    <w:rsid w:val="00C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CE26"/>
  <w15:chartTrackingRefBased/>
  <w15:docId w15:val="{55071273-C8F9-4813-9CC3-899864B5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BEF80F79.dotm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FRB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4</cp:revision>
  <dcterms:created xsi:type="dcterms:W3CDTF">2018-10-12T21:19:00Z</dcterms:created>
  <dcterms:modified xsi:type="dcterms:W3CDTF">2018-10-12T21:23:00Z</dcterms:modified>
</cp:coreProperties>
</file>